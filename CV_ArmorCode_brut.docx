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9" wp14:anchorId="6DC018AD">
                <wp:simplePos x="0" y="0"/>
                <wp:positionH relativeFrom="column">
                  <wp:posOffset>-709295</wp:posOffset>
                </wp:positionH>
                <wp:positionV relativeFrom="paragraph">
                  <wp:posOffset>-737870</wp:posOffset>
                </wp:positionV>
                <wp:extent cx="1841500" cy="835660"/>
                <wp:effectExtent l="0" t="0" r="0" b="3175"/>
                <wp:wrapNone/>
                <wp:docPr id="1" name="Zon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04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spacing w:lineRule="exact" w:line="540"/>
                              <w:rPr/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Alan </w:t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6" stroked="f" style="position:absolute;margin-left:-55.85pt;margin-top:-58.1pt;width:144.9pt;height:65.7pt" wp14:anchorId="6DC018A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spacing w:lineRule="exact" w:line="540"/>
                        <w:rPr/>
                      </w:pPr>
                      <w:r>
                        <w:rPr>
                          <w:rFonts w:cs="SegoePro-Light" w:ascii="Corbel" w:hAnsi="Corbel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Alan </w:t>
                      </w:r>
                      <w:r>
                        <w:rPr>
                          <w:rFonts w:cs="SegoePro-Light" w:ascii="Corbel" w:hAnsi="Corbel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cs="SegoePro-Light" w:ascii="Corbel" w:hAnsi="Corbel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 wp14:anchorId="4F0270D0">
                <wp:simplePos x="0" y="0"/>
                <wp:positionH relativeFrom="column">
                  <wp:posOffset>1633855</wp:posOffset>
                </wp:positionH>
                <wp:positionV relativeFrom="paragraph">
                  <wp:posOffset>-688975</wp:posOffset>
                </wp:positionV>
                <wp:extent cx="3012440" cy="685165"/>
                <wp:effectExtent l="0" t="0" r="0" b="1270"/>
                <wp:wrapNone/>
                <wp:docPr id="3" name="Zon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760" cy="68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spacing w:before="0" w:after="113"/>
                              <w:jc w:val="center"/>
                              <w:rPr/>
                            </w:pPr>
                            <w:r>
                              <w:rPr>
                                <w:rFonts w:cs="SegoePro-Light" w:ascii="Corbel" w:hAnsi="Corbel"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Recherche stage</w:t>
                              <w:br/>
                              <w:t>Avec AFPA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3" stroked="f" style="position:absolute;margin-left:128.65pt;margin-top:-54.25pt;width:237.1pt;height:53.85pt" wp14:anchorId="4F0270D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spacing w:before="0" w:after="113"/>
                        <w:jc w:val="center"/>
                        <w:rPr/>
                      </w:pPr>
                      <w:r>
                        <w:rPr>
                          <w:rFonts w:cs="SegoePro-Light" w:ascii="Corbel" w:hAnsi="Corbel"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Recherche stage</w:t>
                        <w:br/>
                        <w:t>Avec AFPA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cols w:num="2" w:space="70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47C1B70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1200" cy="807720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5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600" cy="807120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spacing w:before="0" w:after="113"/>
                              <w:rPr/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Concepteur Développeur Informatique</w:t>
                            </w:r>
                          </w:p>
                        </w:txbxContent>
                      </wps:txbx>
                      <wps:bodyPr lIns="25200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fillcolor="#e06721" stroked="f" style="position:absolute;margin-left:68.1pt;margin-top:10.2pt;width:455.9pt;height:63.5pt" wp14:anchorId="747C1B70">
                <w10:wrap type="square"/>
                <v:fill o:detectmouseclick="t" type="solid" color2="#1f98d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spacing w:before="0" w:after="113"/>
                        <w:rPr/>
                      </w:pP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Concepteur Développeur Informatique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7666D45">
                <wp:simplePos x="0" y="0"/>
                <wp:positionH relativeFrom="column">
                  <wp:posOffset>1214755</wp:posOffset>
                </wp:positionH>
                <wp:positionV relativeFrom="paragraph">
                  <wp:posOffset>4770120</wp:posOffset>
                </wp:positionV>
                <wp:extent cx="4991735" cy="1400810"/>
                <wp:effectExtent l="0" t="0" r="0" b="9525"/>
                <wp:wrapSquare wrapText="bothSides"/>
                <wp:docPr id="7" name="Zon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040" cy="140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2016 – 2017 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ARMOR CODE – Label Grande École Du Numérique 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Pro-Italic" w:ascii="Corbel" w:hAnsi="Corbel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AFPA, </w:t>
                              <w:tab/>
                              <w:t xml:space="preserve">Langueux </w:t>
                            </w:r>
                            <w:r>
                              <w:rPr>
                                <w:rFonts w:cs="Calibri" w:ascii="Calibri" w:hAnsi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rFonts w:cs="SegoePro-Italic" w:ascii="Corbel" w:hAnsi="Corbel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Formation en cours</w:t>
                              <w:br/>
                            </w:r>
                          </w:p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2016 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BTS SIO – option développement 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Pro-Italic" w:ascii="Corbel" w:hAnsi="Corbel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Rabelais, Saint-Brieuc</w:t>
                            </w:r>
                          </w:p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spacing w:before="240" w:after="0"/>
                              <w:rPr/>
                            </w:pPr>
                            <w:r>
                              <w:rPr>
                                <w:rFonts w:cs="SegoePro-Light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BAC Economique et Social 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Pro-Italic" w:ascii="Corbel" w:hAnsi="Corbel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Pavie,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SegoePro-Italic" w:ascii="Corbel" w:hAnsi="Corbel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Guingamp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6" stroked="f" style="position:absolute;margin-left:95.65pt;margin-top:375.6pt;width:392.95pt;height:110.2pt" wp14:anchorId="57666D4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2016 – 2017 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ARMOR CODE – Label Grande École Du Numérique 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Pro-Italic" w:ascii="Corbel" w:hAnsi="Corbel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AFPA, </w:t>
                        <w:tab/>
                        <w:t xml:space="preserve">Langueux </w:t>
                      </w:r>
                      <w:r>
                        <w:rPr>
                          <w:rFonts w:cs="Calibri" w:ascii="Calibri" w:hAnsi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rFonts w:cs="SegoePro-Italic" w:ascii="Corbel" w:hAnsi="Corbel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Formation en cours</w:t>
                        <w:br/>
                      </w:r>
                    </w:p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2016 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BTS SIO – option développement 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Pro-Italic" w:ascii="Corbel" w:hAnsi="Corbel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Rabelais, Saint-Brieuc</w:t>
                      </w:r>
                    </w:p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spacing w:before="240" w:after="0"/>
                        <w:rPr/>
                      </w:pPr>
                      <w:r>
                        <w:rPr>
                          <w:rFonts w:cs="SegoePro-Light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BAC Economique et Social 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Pro-Italic" w:ascii="Corbel" w:hAnsi="Corbel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Pavie,</w:t>
                      </w:r>
                      <w:bookmarkStart w:id="1" w:name="_GoBack"/>
                      <w:bookmarkEnd w:id="1"/>
                      <w:r>
                        <w:rPr>
                          <w:rFonts w:cs="SegoePro-Italic" w:ascii="Corbel" w:hAnsi="Corbel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Guingamp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2FFE271">
                <wp:simplePos x="0" y="0"/>
                <wp:positionH relativeFrom="column">
                  <wp:posOffset>1214755</wp:posOffset>
                </wp:positionH>
                <wp:positionV relativeFrom="paragraph">
                  <wp:posOffset>6579870</wp:posOffset>
                </wp:positionV>
                <wp:extent cx="5306060" cy="1257935"/>
                <wp:effectExtent l="0" t="0" r="0" b="0"/>
                <wp:wrapSquare wrapText="bothSides"/>
                <wp:docPr id="9" name="Zon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320" cy="12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orbel" w:hAnsi="Corbel" w:cs="Corbe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</w:rPr>
                              <w:t xml:space="preserve">Langages : </w:t>
                            </w: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</w:rPr>
                              <w:t>HTML, PHP, Ajax, JQuery, JavaScript, SQL, CSS, Android, Java, .NET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orbel" w:hAnsi="Corbel" w:cs="SegoePro-Light"/>
                                <w:b/>
                                <w:b/>
                                <w:color w:val="11514B"/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orbel" w:hAnsi="Corbel" w:cs="Corbe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</w:rPr>
                              <w:t>Logiciels :</w:t>
                            </w: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</w:rPr>
                              <w:t xml:space="preserve"> Sublime text, Eclipse, Net Beans, Visual Studio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orbel" w:hAnsi="Corbel" w:cs="Corbe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orbel" w:hAnsi="Corbel" w:cs="Corbe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</w:rPr>
                              <w:t>Autres :</w:t>
                            </w: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</w:rPr>
                              <w:t xml:space="preserve"> Photoshop CS6, Illustrator CS6, Sony Vegas Pro 13, After Effect CS6, Première Pro CS6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7" stroked="f" style="position:absolute;margin-left:95.65pt;margin-top:518.1pt;width:417.7pt;height:98.95pt" wp14:anchorId="12FFE27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orbel" w:hAnsi="Corbel" w:cs="Corbel"/>
                          <w:color w:val="7F7F7F" w:themeColor="text1" w:themeTint="80"/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11514B"/>
                        </w:rPr>
                        <w:t xml:space="preserve">Langages : </w:t>
                      </w:r>
                      <w:r>
                        <w:rPr>
                          <w:rFonts w:cs="Corbel" w:ascii="Corbel" w:hAnsi="Corbel"/>
                          <w:color w:val="7F7F7F" w:themeColor="text1" w:themeTint="80"/>
                        </w:rPr>
                        <w:t>HTML, PHP, Ajax, JQuery, JavaScript, SQL, CSS, Android, Java, .NET</w:t>
                      </w:r>
                    </w:p>
                    <w:p>
                      <w:pPr>
                        <w:pStyle w:val="Contenudecadre"/>
                        <w:rPr>
                          <w:rFonts w:ascii="Corbel" w:hAnsi="Corbel" w:cs="SegoePro-Light"/>
                          <w:b/>
                          <w:b/>
                          <w:color w:val="11514B"/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11514B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orbel" w:hAnsi="Corbel" w:cs="Corbel"/>
                          <w:color w:val="7F7F7F" w:themeColor="text1" w:themeTint="80"/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11514B"/>
                        </w:rPr>
                        <w:t>Logiciels :</w:t>
                      </w:r>
                      <w:r>
                        <w:rPr>
                          <w:rFonts w:cs="Corbel" w:ascii="Corbel" w:hAnsi="Corbel"/>
                          <w:color w:val="7F7F7F" w:themeColor="text1" w:themeTint="80"/>
                        </w:rPr>
                        <w:t xml:space="preserve"> Sublime text, Eclipse, Net Beans, Visual Studio</w:t>
                      </w:r>
                    </w:p>
                    <w:p>
                      <w:pPr>
                        <w:pStyle w:val="Contenudecadre"/>
                        <w:rPr>
                          <w:rFonts w:ascii="Corbel" w:hAnsi="Corbel" w:cs="Corbel"/>
                          <w:color w:val="7F7F7F" w:themeColor="text1" w:themeTint="80"/>
                        </w:rPr>
                      </w:pPr>
                      <w:r>
                        <w:rPr>
                          <w:rFonts w:cs="Corbel" w:ascii="Corbel" w:hAnsi="Corbel"/>
                          <w:color w:val="7F7F7F" w:themeColor="text1" w:themeTint="80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orbel" w:hAnsi="Corbel" w:cs="Corbel"/>
                          <w:color w:val="7F7F7F" w:themeColor="text1" w:themeTint="80"/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11514B"/>
                        </w:rPr>
                        <w:t>Autres :</w:t>
                      </w:r>
                      <w:r>
                        <w:rPr>
                          <w:rFonts w:cs="Corbel" w:ascii="Corbel" w:hAnsi="Corbel"/>
                          <w:color w:val="7F7F7F" w:themeColor="text1" w:themeTint="80"/>
                        </w:rPr>
                        <w:t xml:space="preserve"> Photoshop CS6, Illustrator CS6, Sony Vegas Pro 13, After Effect CS6, Première Pro CS6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 wp14:anchorId="35C8B8E0">
                <wp:simplePos x="0" y="0"/>
                <wp:positionH relativeFrom="column">
                  <wp:posOffset>867410</wp:posOffset>
                </wp:positionH>
                <wp:positionV relativeFrom="paragraph">
                  <wp:posOffset>936625</wp:posOffset>
                </wp:positionV>
                <wp:extent cx="2738755" cy="264795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11" name="Groupe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60" cy="264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38160" cy="26424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13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caps/>
                                  <w:rFonts w:ascii="Corbel" w:hAnsi="Corbel" w:cs="SegoePro-Light"/>
                                  <w:color w:val="FFFFFF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rbel" w:hAnsi="Corbel" w:cs="SegoePro-Light"/>
                                  <w:color w:val="FFFFFF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Imag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477160" y="47520"/>
                            <a:ext cx="184320" cy="16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e 3" style="position:absolute;margin-left:68.3pt;margin-top:73.75pt;width:215.6pt;height:20.8pt" coordorigin="1366,1475" coordsize="4312,416">
                <v:rect id="shape_0" ID="Zone de texte 18" fillcolor="#11514b" stroked="f" style="position:absolute;left:1366;top:1475;width:4311;height:415">
                  <v:textbox>
                    <w:txbxContent>
                      <w:p>
                        <w:pPr>
                          <w:overflowPunct w:val="false"/>
                          <w:spacing w:before="0" w:after="113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caps/>
                            <w:rFonts w:ascii="Corbel" w:hAnsi="Corbel" w:cs="SegoePro-Light"/>
                            <w:color w:val="FFFFFF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rbel" w:hAnsi="Corbel" w:cs="SegoePro-Light"/>
                            <w:color w:val="FFFFFF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#eeaeb4"/>
                  <v:stroke color="#3465a4" joinstyle="round" endcap="flat"/>
                </v:rect>
                <v:rect id="shape_0" ID="Image 2" stroked="f" style="position:absolute;left:5267;top:1550;width:289;height:255">
                  <v:imagedata r:id="rId2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3665" simplePos="0" locked="0" layoutInCell="1" allowOverlap="1" relativeHeight="6" wp14:anchorId="37F43501">
                <wp:simplePos x="0" y="0"/>
                <wp:positionH relativeFrom="column">
                  <wp:posOffset>5949315</wp:posOffset>
                </wp:positionH>
                <wp:positionV relativeFrom="paragraph">
                  <wp:posOffset>-50165</wp:posOffset>
                </wp:positionV>
                <wp:extent cx="855980" cy="836295"/>
                <wp:effectExtent l="0" t="0" r="33655" b="53340"/>
                <wp:wrapNone/>
                <wp:docPr id="12" name="Grouper 9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9200">
                          <a:off x="0" y="0"/>
                          <a:ext cx="855360" cy="83556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845280" cy="83556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6640" y="424800"/>
                            <a:ext cx="822960" cy="41076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9160" y="713160"/>
                            <a:ext cx="826200" cy="12240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r 92" style="position:absolute;margin-left:455.05pt;margin-top:-18.15pt;width:67.3pt;height:65.75pt" coordorigin="9101,-363" coordsize="1346,1315">
                <v:line id="shape_0" from="9101,-363" to="10431,952" ID="Connecteur droit 60" stroked="t" style="position:absolute;flip: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  <v:line id="shape_0" from="9143,306" to="10438,952" ID="Connecteur droit 61" stroked="t" style="position:absolute;flip: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  <v:line id="shape_0" from="9147,760" to="10447,952" ID="Connecteur droit 62" stroked="t" style="position:absolute;flip: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18F5FC6">
                <wp:simplePos x="0" y="0"/>
                <wp:positionH relativeFrom="column">
                  <wp:posOffset>-716280</wp:posOffset>
                </wp:positionH>
                <wp:positionV relativeFrom="paragraph">
                  <wp:posOffset>1179830</wp:posOffset>
                </wp:positionV>
                <wp:extent cx="1460500" cy="3425825"/>
                <wp:effectExtent l="0" t="0" r="0" b="3810"/>
                <wp:wrapThrough wrapText="bothSides">
                  <wp:wrapPolygon edited="0">
                    <wp:start x="376" y="0"/>
                    <wp:lineTo x="376" y="21464"/>
                    <wp:lineTo x="20670" y="21464"/>
                    <wp:lineTo x="20670" y="0"/>
                    <wp:lineTo x="376" y="0"/>
                  </wp:wrapPolygon>
                </wp:wrapThrough>
                <wp:docPr id="13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00" cy="34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Paragraphestandard"/>
                              <w:spacing w:lineRule="auto" w:line="240"/>
                              <w:rPr>
                                <w:rFonts w:ascii="Corbel" w:hAnsi="Corbel" w:cs="SegoePro-Light"/>
                                <w:b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Bois-Jagu</w:t>
                            </w:r>
                          </w:p>
                          <w:p>
                            <w:pPr>
                              <w:pStyle w:val="Paragraphestandard"/>
                              <w:spacing w:lineRule="auto" w:line="240"/>
                              <w:rPr>
                                <w:rFonts w:ascii="Corbel" w:hAnsi="Corbel" w:cs="SegoePro-Light"/>
                                <w:b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22200 Squiffiec</w:t>
                            </w:r>
                          </w:p>
                          <w:p>
                            <w:pPr>
                              <w:pStyle w:val="Paragraphestandard"/>
                              <w:spacing w:lineRule="auto" w:line="24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pacing w:lineRule="auto" w:line="24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pacing w:lineRule="auto" w:line="240"/>
                              <w:rPr>
                                <w:rFonts w:ascii="Corbel" w:hAnsi="Corbel" w:cs="SegoePro-Bold"/>
                                <w:b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06 65 49 55 81</w:t>
                            </w:r>
                          </w:p>
                          <w:p>
                            <w:pPr>
                              <w:pStyle w:val="Paragraphestandard"/>
                              <w:spacing w:lineRule="auto" w:line="240" w:before="240" w:after="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alan-gal@hotmail.fr</w:t>
                            </w:r>
                          </w:p>
                          <w:p>
                            <w:pPr>
                              <w:pStyle w:val="BalloonText"/>
                              <w:spacing w:before="240" w:after="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17/03/1996 </w:t>
                              <w:br/>
                              <w:t>20 ans</w:t>
                            </w:r>
                          </w:p>
                          <w:p>
                            <w:pPr>
                              <w:pStyle w:val="Paragraphestandard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 + véhicule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-56.4pt;margin-top:92.9pt;width:114.9pt;height:269.65pt" wp14:anchorId="418F5FC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ragraphestandard"/>
                        <w:spacing w:lineRule="auto" w:line="240"/>
                        <w:rPr>
                          <w:rFonts w:ascii="Corbel" w:hAnsi="Corbel" w:cs="SegoePro-Light"/>
                          <w:b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Bois-Jagu</w:t>
                      </w:r>
                    </w:p>
                    <w:p>
                      <w:pPr>
                        <w:pStyle w:val="Paragraphestandard"/>
                        <w:spacing w:lineRule="auto" w:line="240"/>
                        <w:rPr>
                          <w:rFonts w:ascii="Corbel" w:hAnsi="Corbel" w:cs="SegoePro-Light"/>
                          <w:b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22200 Squiffiec</w:t>
                      </w:r>
                    </w:p>
                    <w:p>
                      <w:pPr>
                        <w:pStyle w:val="Paragraphestandard"/>
                        <w:spacing w:lineRule="auto" w:line="24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Paragraphestandard"/>
                        <w:spacing w:lineRule="auto" w:line="24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Paragraphestandard"/>
                        <w:spacing w:lineRule="auto" w:line="240"/>
                        <w:rPr>
                          <w:rFonts w:ascii="Corbel" w:hAnsi="Corbel" w:cs="SegoePro-Bold"/>
                          <w:b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06 65 49 55 81</w:t>
                      </w:r>
                    </w:p>
                    <w:p>
                      <w:pPr>
                        <w:pStyle w:val="Paragraphestandard"/>
                        <w:spacing w:lineRule="auto" w:line="240" w:before="240" w:after="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alan-gal@hotmail.fr</w:t>
                      </w:r>
                    </w:p>
                    <w:p>
                      <w:pPr>
                        <w:pStyle w:val="BalloonText"/>
                        <w:spacing w:before="240" w:after="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17/03/1996 </w:t>
                        <w:br/>
                        <w:t>20 ans</w:t>
                      </w:r>
                    </w:p>
                    <w:p>
                      <w:pPr>
                        <w:pStyle w:val="Paragraphestandard"/>
                        <w:spacing w:lineRule="auto" w:line="240" w:before="240" w:after="0"/>
                        <w:rPr/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 + véhicule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8" wp14:anchorId="113615B0">
                <wp:simplePos x="0" y="0"/>
                <wp:positionH relativeFrom="column">
                  <wp:posOffset>862330</wp:posOffset>
                </wp:positionH>
                <wp:positionV relativeFrom="paragraph">
                  <wp:posOffset>4355465</wp:posOffset>
                </wp:positionV>
                <wp:extent cx="2738755" cy="264795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15" name="Groupe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60" cy="264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38160" cy="26424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13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rbel" w:hAnsi="Corbel" w:cs="SegoePro-Light"/>
                                  <w:color w:val="FFFFFF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462400" y="52560"/>
                            <a:ext cx="222120" cy="14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e 2" style="position:absolute;margin-left:67.9pt;margin-top:342.95pt;width:215.6pt;height:20.8pt" coordorigin="1358,6859" coordsize="4312,416">
                <v:rect id="shape_0" ID="Zone de texte 65" fillcolor="#1e8d82" stroked="f" style="position:absolute;left:1358;top:6859;width:4311;height:415">
                  <v:textbox>
                    <w:txbxContent>
                      <w:p>
                        <w:pPr>
                          <w:overflowPunct w:val="false"/>
                          <w:spacing w:before="0" w:after="113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rbel" w:hAnsi="Corbel" w:cs="SegoePro-Light"/>
                            <w:color w:val="FFFFFF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#e1727d"/>
                  <v:stroke color="#3465a4" joinstyle="round" endcap="flat"/>
                </v:rect>
                <v:rect id="shape_0" ID="Image 3" stroked="f" style="position:absolute;left:5236;top:6942;width:349;height:229">
                  <v:imagedata r:id="rId3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0" wp14:anchorId="07E6D16E">
                <wp:simplePos x="0" y="0"/>
                <wp:positionH relativeFrom="column">
                  <wp:posOffset>875030</wp:posOffset>
                </wp:positionH>
                <wp:positionV relativeFrom="paragraph">
                  <wp:posOffset>5417820</wp:posOffset>
                </wp:positionV>
                <wp:extent cx="2738755" cy="1026795"/>
                <wp:effectExtent l="0" t="0" r="5080" b="2540"/>
                <wp:wrapThrough wrapText="bothSides">
                  <wp:wrapPolygon edited="0">
                    <wp:start x="19386" y="0"/>
                    <wp:lineTo x="10970" y="6416"/>
                    <wp:lineTo x="10820" y="12832"/>
                    <wp:lineTo x="0" y="15639"/>
                    <wp:lineTo x="0" y="21252"/>
                    <wp:lineTo x="21490" y="21252"/>
                    <wp:lineTo x="21490" y="15639"/>
                    <wp:lineTo x="10670" y="12832"/>
                    <wp:lineTo x="10820" y="6416"/>
                    <wp:lineTo x="16981" y="6416"/>
                    <wp:lineTo x="21039" y="4010"/>
                    <wp:lineTo x="20889" y="0"/>
                    <wp:lineTo x="19386" y="0"/>
                  </wp:wrapPolygon>
                </wp:wrapThrough>
                <wp:docPr id="16" name="Groupe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60" cy="1026000"/>
                        </a:xfrm>
                      </wpg:grpSpPr>
                      <wps:wsp>
                        <wps:cNvSpPr/>
                        <wps:spPr>
                          <a:xfrm>
                            <a:off x="0" y="762480"/>
                            <a:ext cx="2738160" cy="26352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13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rbel" w:hAnsi="Corbel" w:cs="SegoePro-Light"/>
                                  <w:color w:val="FFFFFF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 Informatiques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498040" y="0"/>
                            <a:ext cx="128880" cy="207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e 4" style="position:absolute;margin-left:68.9pt;margin-top:426.6pt;width:215.6pt;height:80.8pt" coordorigin="1378,8532" coordsize="4312,1616">
                <v:rect id="shape_0" ID="Zone de texte 69" fillcolor="#48b6a8" stroked="f" style="position:absolute;left:1378;top:9733;width:4311;height:414">
                  <v:textbox>
                    <w:txbxContent>
                      <w:p>
                        <w:pPr>
                          <w:overflowPunct w:val="false"/>
                          <w:spacing w:before="0" w:after="113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rbel" w:hAnsi="Corbel" w:cs="SegoePro-Light"/>
                            <w:color w:val="FFFFFF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 Informatiques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#b74957"/>
                  <v:stroke color="#3465a4" joinstyle="round" endcap="flat"/>
                </v:rect>
                <v:rect id="shape_0" ID="Image 4" stroked="f" style="position:absolute;left:5312;top:8532;width:202;height:326">
                  <v:imagedata r:id="rId4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 wp14:anchorId="714E8F5B">
                <wp:simplePos x="0" y="0"/>
                <wp:positionH relativeFrom="column">
                  <wp:posOffset>1224280</wp:posOffset>
                </wp:positionH>
                <wp:positionV relativeFrom="paragraph">
                  <wp:posOffset>8418195</wp:posOffset>
                </wp:positionV>
                <wp:extent cx="5220335" cy="1143635"/>
                <wp:effectExtent l="0" t="0" r="0" b="0"/>
                <wp:wrapNone/>
                <wp:docPr id="17" name="Zone de texte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rPr>
                                <w:rFonts w:ascii="Corbel" w:hAnsi="Corbel" w:cs="SegoePro-Light"/>
                                <w:i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Informatique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Pro-Italic" w:ascii="Corbel" w:hAnsi="Corbel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SegoePro-Light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Montages vidéo et audio, jeux-vidéos</w:t>
                            </w:r>
                          </w:p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spacing w:before="300" w:after="0"/>
                              <w:rPr>
                                <w:rFonts w:ascii="Corbel" w:hAnsi="Corbel" w:cs="SegoePro-Italic"/>
                                <w:i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Photo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cs="SegoePro-Light" w:ascii="Corbel" w:hAnsi="Corbel"/>
                                <w:color w:val="7F7F7F" w:themeColor="text1" w:themeTint="80"/>
                              </w:rPr>
                              <w:t>Prise de vues diverses (nature, paysage, portrait, …), retouches, montages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6" stroked="f" style="position:absolute;margin-left:96.4pt;margin-top:662.85pt;width:410.95pt;height:89.95pt" wp14:anchorId="714E8F5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rPr>
                          <w:rFonts w:ascii="Corbel" w:hAnsi="Corbel" w:cs="SegoePro-Light"/>
                          <w:i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SegoePro-Bold" w:ascii="Corbel" w:hAnsi="Corbel"/>
                          <w:b/>
                          <w:bCs/>
                          <w:color w:val="EC974C"/>
                          <w:sz w:val="24"/>
                          <w:szCs w:val="24"/>
                        </w:rPr>
                        <w:t>Informatique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Pro-Italic" w:ascii="Corbel" w:hAnsi="Corbel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SegoePro-Light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Montages vidéo et audio, jeux-vidéos</w:t>
                      </w:r>
                    </w:p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spacing w:before="300" w:after="0"/>
                        <w:rPr>
                          <w:rFonts w:ascii="Corbel" w:hAnsi="Corbel" w:cs="SegoePro-Italic"/>
                          <w:i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>
                        <w:rPr>
                          <w:rFonts w:cs="SegoePro-Bold" w:ascii="Corbel" w:hAnsi="Corbel"/>
                          <w:b/>
                          <w:bCs/>
                          <w:color w:val="EC974C"/>
                          <w:sz w:val="24"/>
                          <w:szCs w:val="24"/>
                        </w:rPr>
                        <w:t>Photo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cs="SegoePro-Light" w:ascii="Corbel" w:hAnsi="Corbel"/>
                          <w:color w:val="7F7F7F" w:themeColor="text1" w:themeTint="80"/>
                        </w:rPr>
                        <w:t>Prise de vues diverses (nature, paysage, portrait, …), retouches, montages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3683D89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1270" cy="1270"/>
                <wp:effectExtent l="38100" t="38100" r="38100" b="43180"/>
                <wp:wrapNone/>
                <wp:docPr id="19" name="Connecteur droit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62600"/>
                        </a:xfrm>
                        <a:prstGeom prst="line">
                          <a:avLst/>
                        </a:prstGeom>
                        <a:ln cap="rnd" w="76320">
                          <a:solidFill>
                            <a:schemeClr val="bg1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8pt,11.3pt" to="67.8pt,756.35pt" ID="Connecteur droit 90" stroked="t" style="position:absolute" wp14:anchorId="63683D89">
                <v:stroke color="white" weight="76320" dashstyle="shortdot" joinstyle="round" endcap="round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 wp14:anchorId="1978A9F1">
                <wp:simplePos x="0" y="0"/>
                <wp:positionH relativeFrom="column">
                  <wp:posOffset>-899795</wp:posOffset>
                </wp:positionH>
                <wp:positionV relativeFrom="paragraph">
                  <wp:posOffset>126365</wp:posOffset>
                </wp:positionV>
                <wp:extent cx="1768475" cy="9500235"/>
                <wp:effectExtent l="0" t="0" r="10160" b="635"/>
                <wp:wrapNone/>
                <wp:docPr id="20" name="Rectangle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960" cy="949968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1" fillcolor="#48b6a8" stroked="f" style="position:absolute;margin-left:-70.85pt;margin-top:9.95pt;width:139.15pt;height:747.95pt" wp14:anchorId="1978A9F1">
                <w10:wrap type="none"/>
                <v:fill o:detectmouseclick="t" type="solid" color2="#b74957"/>
                <v:stroke color="#3465a4" weight="9360" joinstyle="round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 wp14:anchorId="52DE3CD5">
                <wp:simplePos x="0" y="0"/>
                <wp:positionH relativeFrom="column">
                  <wp:posOffset>861060</wp:posOffset>
                </wp:positionH>
                <wp:positionV relativeFrom="paragraph">
                  <wp:posOffset>8013700</wp:posOffset>
                </wp:positionV>
                <wp:extent cx="2738755" cy="357505"/>
                <wp:effectExtent l="0" t="0" r="5080" b="5080"/>
                <wp:wrapNone/>
                <wp:docPr id="21" name="Zone de texte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160" cy="356760"/>
                        </a:xfrm>
                        <a:prstGeom prst="rect">
                          <a:avLst/>
                        </a:prstGeom>
                        <a:solidFill>
                          <a:srgbClr val="ec974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spacing w:before="0"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Centres d’intérêt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3" fillcolor="#ec974c" stroked="f" style="position:absolute;margin-left:67.8pt;margin-top:631pt;width:215.55pt;height:28.05pt" wp14:anchorId="52DE3CD5">
                <w10:wrap type="square"/>
                <v:fill o:detectmouseclick="t" type="solid" color2="#1368b3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spacing w:before="0" w:after="113"/>
                        <w:jc w:val="center"/>
                        <w:rPr>
                          <w:rFonts w:ascii="Corbel" w:hAnsi="Corbel" w:cs="SegoePro-Light"/>
                          <w:b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Centres d’intérêt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F6D2253">
                <wp:simplePos x="0" y="0"/>
                <wp:positionH relativeFrom="rightMargin">
                  <wp:posOffset>5520690</wp:posOffset>
                </wp:positionH>
                <wp:positionV relativeFrom="paragraph">
                  <wp:posOffset>1331595</wp:posOffset>
                </wp:positionV>
                <wp:extent cx="5427980" cy="2962910"/>
                <wp:effectExtent l="0" t="0" r="0" b="9525"/>
                <wp:wrapSquare wrapText="bothSides"/>
                <wp:docPr id="23" name="Zone de texte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296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rPr>
                                <w:rFonts w:ascii="Corbel" w:hAnsi="Corbel" w:cs="SegoePro-Italic"/>
                                <w:b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Janv – Fév 2016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Développeur </w:t>
                            </w:r>
                            <w:r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Pro-Italic" w:ascii="Corbel" w:hAnsi="Corbel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Polivalys – Guingamp (22), stage</w:t>
                            </w:r>
                          </w:p>
                          <w:p>
                            <w:pPr>
                              <w:pStyle w:val="BalloonText"/>
                              <w:widowControl w:val="fals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850" w:leader="none"/>
                              </w:tabs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Développement d’une page web de gestion du blocage / déblocage de sites hébergés</w:t>
                            </w:r>
                          </w:p>
                          <w:p>
                            <w:pPr>
                              <w:pStyle w:val="BalloonText"/>
                              <w:widowControl w:val="fals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850" w:leader="none"/>
                              </w:tabs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Développement d’un système de CLOUD</w:t>
                              <w:br/>
                            </w:r>
                            <w:r>
                              <w:rPr>
                                <w:rFonts w:cs="Corbel" w:ascii="Corbel" w:hAnsi="Corbel"/>
                                <w:b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Langages utilisés :</w:t>
                            </w: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HTML, PHP, Ajax, JQuery, JavaScript, SQL, CSS</w:t>
                              <w:br/>
                            </w:r>
                          </w:p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rPr>
                                <w:rFonts w:ascii="Corbel" w:hAnsi="Corbel" w:cs="SegoePro-Italic"/>
                                <w:b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Juin – Juill 2015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Développeur </w:t>
                            </w:r>
                            <w:r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cs="SegoePro-Bold" w:ascii="Corbel" w:hAnsi="Corbel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Qualité Informatique – Guingamp (22), stage</w:t>
                            </w:r>
                          </w:p>
                          <w:p>
                            <w:pPr>
                              <w:pStyle w:val="BalloonText"/>
                              <w:widowControl w:val="fals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 w:leader="none"/>
                              </w:tabs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Remise à niveau d’un annuaire téléphonique interne</w:t>
                            </w:r>
                          </w:p>
                          <w:p>
                            <w:pPr>
                              <w:pStyle w:val="BalloonText"/>
                              <w:widowControl w:val="fals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 w:leader="none"/>
                              </w:tabs>
                              <w:textAlignment w:val="center"/>
                              <w:rPr>
                                <w:rFonts w:ascii="Corbel" w:hAnsi="Corbel" w:cs="SegoePro-Light"/>
                                <w:b/>
                                <w:b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Implémentation de nouveau composés : système de tri des contacts + envoi de mail</w:t>
                            </w:r>
                          </w:p>
                          <w:p>
                            <w:pPr>
                              <w:pStyle w:val="BalloonText"/>
                              <w:widowControl w:val="false"/>
                              <w:tabs>
                                <w:tab w:val="left" w:pos="850" w:leader="none"/>
                              </w:tabs>
                              <w:ind w:left="170" w:hanging="0"/>
                              <w:textAlignment w:val="center"/>
                              <w:rPr>
                                <w:rFonts w:ascii="Corbel" w:hAnsi="Corbel" w:cs="SegoePro-Light"/>
                                <w:b/>
                                <w:b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bel" w:ascii="Corbel" w:hAnsi="Corbel"/>
                                <w:b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Langages utilisés :</w:t>
                            </w: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HTML, PHP, Ajax, JQuery, JavaScript, SQL, CSS</w:t>
                            </w:r>
                          </w:p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rPr>
                                <w:rFonts w:ascii="Corbel" w:hAnsi="Corbel" w:cs="SegoePro-Italic"/>
                                <w:b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br/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Autres expériences</w:t>
                            </w:r>
                          </w:p>
                          <w:p>
                            <w:pPr>
                              <w:pStyle w:val="BalloonText"/>
                              <w:widowControl w:val="fals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 w:leader="none"/>
                              </w:tabs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bel"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Travail en intérim : Travail à la chaîne (Daunat), Inventaires (Gifi, Intermarché, Carrefour, Géant)</w:t>
                            </w:r>
                          </w:p>
                          <w:p>
                            <w:pPr>
                              <w:pStyle w:val="BalloonText"/>
                              <w:tabs>
                                <w:tab w:val="left" w:pos="850" w:leader="none"/>
                              </w:tabs>
                              <w:spacing w:lineRule="auto" w:line="360" w:before="0" w:after="113"/>
                              <w:ind w:left="170" w:hanging="0"/>
                              <w:rPr/>
                            </w:pPr>
                            <w: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3" stroked="f" style="position:absolute;margin-left:434.7pt;margin-top:104.85pt;width:427.3pt;height:233.2pt;mso-position-horizontal-relative:page" wp14:anchorId="3F6D225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rPr>
                          <w:rFonts w:ascii="Corbel" w:hAnsi="Corbel" w:cs="SegoePro-Italic"/>
                          <w:b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11514B"/>
                          <w:sz w:val="24"/>
                          <w:szCs w:val="24"/>
                        </w:rPr>
                        <w:t>Janv – Fév 2016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Développeur </w:t>
                      </w:r>
                      <w:r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Pro-Italic" w:ascii="Corbel" w:hAnsi="Corbel"/>
                          <w:b/>
                          <w:iCs/>
                          <w:color w:val="11514B"/>
                          <w:sz w:val="24"/>
                          <w:szCs w:val="24"/>
                        </w:rPr>
                        <w:t>Polivalys – Guingamp (22), stage</w:t>
                      </w:r>
                    </w:p>
                    <w:p>
                      <w:pPr>
                        <w:pStyle w:val="BalloonText"/>
                        <w:widowControl w:val="false"/>
                        <w:numPr>
                          <w:ilvl w:val="1"/>
                          <w:numId w:val="2"/>
                        </w:numPr>
                        <w:tabs>
                          <w:tab w:val="left" w:pos="850" w:leader="none"/>
                        </w:tabs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Développement d’une page web de gestion du blocage / déblocage de sites hébergés</w:t>
                      </w:r>
                    </w:p>
                    <w:p>
                      <w:pPr>
                        <w:pStyle w:val="BalloonText"/>
                        <w:widowControl w:val="false"/>
                        <w:numPr>
                          <w:ilvl w:val="1"/>
                          <w:numId w:val="2"/>
                        </w:numPr>
                        <w:tabs>
                          <w:tab w:val="left" w:pos="850" w:leader="none"/>
                        </w:tabs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Développement d’un système de CLOUD</w:t>
                        <w:br/>
                      </w:r>
                      <w:r>
                        <w:rPr>
                          <w:rFonts w:cs="Corbel" w:ascii="Corbel" w:hAnsi="Corbel"/>
                          <w:b/>
                          <w:color w:val="5F497A" w:themeColor="accent4" w:themeShade="bf"/>
                          <w:sz w:val="24"/>
                          <w:szCs w:val="24"/>
                        </w:rPr>
                        <w:t>Langages utilisés :</w:t>
                      </w: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HTML, PHP, Ajax, JQuery, JavaScript, SQL, CSS</w:t>
                        <w:br/>
                      </w:r>
                    </w:p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rPr>
                          <w:rFonts w:ascii="Corbel" w:hAnsi="Corbel" w:cs="SegoePro-Italic"/>
                          <w:b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11514B"/>
                          <w:sz w:val="24"/>
                          <w:szCs w:val="24"/>
                        </w:rPr>
                        <w:t>Juin – Juill 2015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Développeur </w:t>
                      </w:r>
                      <w:r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cs="SegoePro-Bold" w:ascii="Corbel" w:hAnsi="Corbel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Qualité Informatique – Guingamp (22), stage</w:t>
                      </w:r>
                    </w:p>
                    <w:p>
                      <w:pPr>
                        <w:pStyle w:val="BalloonText"/>
                        <w:widowControl w:val="false"/>
                        <w:numPr>
                          <w:ilvl w:val="1"/>
                          <w:numId w:val="1"/>
                        </w:numPr>
                        <w:tabs>
                          <w:tab w:val="left" w:pos="850" w:leader="none"/>
                        </w:tabs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Remise à niveau d’un annuaire téléphonique interne</w:t>
                      </w:r>
                    </w:p>
                    <w:p>
                      <w:pPr>
                        <w:pStyle w:val="BalloonText"/>
                        <w:widowControl w:val="false"/>
                        <w:numPr>
                          <w:ilvl w:val="1"/>
                          <w:numId w:val="1"/>
                        </w:numPr>
                        <w:tabs>
                          <w:tab w:val="left" w:pos="850" w:leader="none"/>
                        </w:tabs>
                        <w:textAlignment w:val="center"/>
                        <w:rPr>
                          <w:rFonts w:ascii="Corbel" w:hAnsi="Corbel" w:cs="SegoePro-Light"/>
                          <w:b/>
                          <w:b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Implémentation de nouveau composés : système de tri des contacts + envoi de mail</w:t>
                      </w:r>
                    </w:p>
                    <w:p>
                      <w:pPr>
                        <w:pStyle w:val="BalloonText"/>
                        <w:widowControl w:val="false"/>
                        <w:tabs>
                          <w:tab w:val="left" w:pos="850" w:leader="none"/>
                        </w:tabs>
                        <w:ind w:left="170" w:hanging="0"/>
                        <w:textAlignment w:val="center"/>
                        <w:rPr>
                          <w:rFonts w:ascii="Corbel" w:hAnsi="Corbel" w:cs="SegoePro-Light"/>
                          <w:b/>
                          <w:b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cs="Corbel" w:ascii="Corbel" w:hAnsi="Corbel"/>
                          <w:b/>
                          <w:color w:val="5F497A" w:themeColor="accent4" w:themeShade="bf"/>
                          <w:sz w:val="24"/>
                          <w:szCs w:val="24"/>
                        </w:rPr>
                        <w:t>Langages utilisés :</w:t>
                      </w: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HTML, PHP, Ajax, JQuery, JavaScript, SQL, CSS</w:t>
                      </w:r>
                    </w:p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rPr>
                          <w:rFonts w:ascii="Corbel" w:hAnsi="Corbel" w:cs="SegoePro-Italic"/>
                          <w:b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br/>
                      </w:r>
                      <w:r>
                        <w:rPr>
                          <w:rFonts w:cs="SegoePro-Light" w:ascii="Corbel" w:hAnsi="Corbel"/>
                          <w:b/>
                          <w:color w:val="11514B"/>
                          <w:sz w:val="24"/>
                          <w:szCs w:val="24"/>
                        </w:rPr>
                        <w:t>Autres expériences</w:t>
                      </w:r>
                    </w:p>
                    <w:p>
                      <w:pPr>
                        <w:pStyle w:val="BalloonText"/>
                        <w:widowControl w:val="false"/>
                        <w:numPr>
                          <w:ilvl w:val="1"/>
                          <w:numId w:val="1"/>
                        </w:numPr>
                        <w:tabs>
                          <w:tab w:val="left" w:pos="850" w:leader="none"/>
                        </w:tabs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cs="Corbel"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Travail en intérim : Travail à la chaîne (Daunat), Inventaires (Gifi, Intermarché, Carrefour, Géant)</w:t>
                      </w:r>
                    </w:p>
                    <w:p>
                      <w:pPr>
                        <w:pStyle w:val="BalloonText"/>
                        <w:tabs>
                          <w:tab w:val="left" w:pos="850" w:leader="none"/>
                        </w:tabs>
                        <w:spacing w:lineRule="auto" w:line="360" w:before="0" w:after="113"/>
                        <w:ind w:left="170" w:hanging="0"/>
                        <w:rPr/>
                      </w:pPr>
                      <w: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3665" simplePos="0" locked="0" layoutInCell="1" allowOverlap="1" relativeHeight="17" wp14:anchorId="1E08E377">
                <wp:simplePos x="0" y="0"/>
                <wp:positionH relativeFrom="column">
                  <wp:posOffset>1707515</wp:posOffset>
                </wp:positionH>
                <wp:positionV relativeFrom="paragraph">
                  <wp:posOffset>4537075</wp:posOffset>
                </wp:positionV>
                <wp:extent cx="1798320" cy="3554730"/>
                <wp:effectExtent l="0" t="0" r="31115" b="53340"/>
                <wp:wrapNone/>
                <wp:docPr id="25" name="Grouper 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394600">
                          <a:off x="0" y="0"/>
                          <a:ext cx="1797840" cy="3553920"/>
                        </a:xfrm>
                      </wpg:grpSpPr>
                      <wps:wsp>
                        <wps:cNvSpPr/>
                        <wps:spPr>
                          <a:xfrm flipH="1" flipV="1">
                            <a:off x="0" y="0"/>
                            <a:ext cx="1797840" cy="310320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60" y="1244520"/>
                            <a:ext cx="1774800" cy="185220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5040" y="2531880"/>
                            <a:ext cx="1743840" cy="52452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080" y="2151360"/>
                            <a:ext cx="1684800" cy="1402560"/>
                          </a:xfrm>
                          <a:prstGeom prst="line">
                            <a:avLst/>
                          </a:prstGeom>
                          <a:ln cap="rnd" w="15840">
                            <a:solidFill>
                              <a:srgbClr val="ffffff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r 89" style="position:absolute;margin-left:48.7pt;margin-top:365.8pt;width:141.5pt;height:279.8pt" coordorigin="974,7316" coordsize="2830,5596">
                <v:line id="shape_0" from="974,7316" to="3804,12202" ID="Connecteur droit 85" stroked="t" style="position:absolute;flip:x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  <v:line id="shape_0" from="989,9276" to="3783,12192" ID="Connecteur droit 86" stroked="t" style="position:absolute;flip:x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  <v:line id="shape_0" from="982,11303" to="3727,12128" ID="Connecteur droit 87" stroked="t" style="position:absolute;flip:x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  <v:line id="shape_0" from="1004,10704" to="3656,12912" ID="Connecteur droit 88" stroked="t" style="position:absolute;flip:xy">
                  <v:stroke color="white" weight="15840" dashstyle="shortdot" joinstyle="round" endcap="round"/>
                  <v:fill o:detectmouseclick="t" on="false"/>
                  <v:shadow on="t" obscured="f" color="black"/>
                </v:line>
              </v:group>
            </w:pict>
          </mc:Fallback>
        </mc:AlternateContent>
        <w:drawing>
          <wp:anchor behindDoc="1" distT="0" distB="0" distL="114300" distR="114300" simplePos="0" locked="0" layoutInCell="1" allowOverlap="1" relativeHeight="18">
            <wp:simplePos x="0" y="0"/>
            <wp:positionH relativeFrom="column">
              <wp:posOffset>5520055</wp:posOffset>
            </wp:positionH>
            <wp:positionV relativeFrom="paragraph">
              <wp:posOffset>-973455</wp:posOffset>
            </wp:positionV>
            <wp:extent cx="990600" cy="990600"/>
            <wp:effectExtent l="0" t="0" r="0" b="0"/>
            <wp:wrapNone/>
            <wp:docPr id="26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9">
            <wp:simplePos x="0" y="0"/>
            <wp:positionH relativeFrom="column">
              <wp:posOffset>-771525</wp:posOffset>
            </wp:positionH>
            <wp:positionV relativeFrom="paragraph">
              <wp:posOffset>188595</wp:posOffset>
            </wp:positionV>
            <wp:extent cx="1493520" cy="1011555"/>
            <wp:effectExtent l="0" t="0" r="0" b="0"/>
            <wp:wrapNone/>
            <wp:docPr id="2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orbe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nionPro-Regular"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"/>
      <w:lvlJc w:val="left"/>
      <w:pPr>
        <w:ind w:left="156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4"/>
        <w:iCs w:val="false"/>
        <w:bCs/>
        <w:vanish w:val="false"/>
        <w:color w:val="11514B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"/>
      <w:lvlJc w:val="left"/>
      <w:pPr>
        <w:ind w:left="156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4"/>
        <w:iCs w:val="false"/>
        <w:bCs/>
        <w:vanish w:val="false"/>
        <w:color w:val="11514B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qFormat/>
    <w:rsid w:val="00f93e26"/>
    <w:rPr>
      <w:rFonts w:ascii="Lucida Grande" w:hAnsi="Lucida Grande"/>
      <w:sz w:val="18"/>
      <w:szCs w:val="18"/>
    </w:rPr>
  </w:style>
  <w:style w:type="character" w:styleId="LienInternet">
    <w:name w:val="Lien Internet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7022"/>
    <w:rPr>
      <w:color w:val="800080" w:themeColor="followedHyperlink"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51ff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51ff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b/>
      <w:bCs/>
      <w:i w:val="false"/>
      <w:iCs w:val="false"/>
      <w:color w:val="00000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8"/>
      <w:sz w:val="18"/>
      <w:szCs w:val="18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6"/>
      <w:sz w:val="16"/>
      <w:szCs w:val="16"/>
      <w:vertAlign w:val="baseli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23">
    <w:name w:val="ListLabel 23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27">
    <w:name w:val="ListLabel 27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31">
    <w:name w:val="ListLabel 31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35">
    <w:name w:val="ListLabel 35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39">
    <w:name w:val="ListLabel 39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43">
    <w:name w:val="ListLabel 43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47">
    <w:name w:val="ListLabel 47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51">
    <w:name w:val="ListLabel 51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55">
    <w:name w:val="ListLabel 55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59">
    <w:name w:val="ListLabel 59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63">
    <w:name w:val="ListLabel 63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67">
    <w:name w:val="ListLabel 67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71">
    <w:name w:val="ListLabel 71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12"/>
      <w:sz w:val="12"/>
      <w:szCs w:val="12"/>
      <w:vertAlign w:val="baseline"/>
    </w:rPr>
  </w:style>
  <w:style w:type="character" w:styleId="ListLabel75">
    <w:name w:val="ListLabel 75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8EC02F"/>
      <w:position w:val="0"/>
      <w:sz w:val="12"/>
      <w:sz w:val="12"/>
      <w:szCs w:val="12"/>
      <w:vertAlign w:val="baseline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4"/>
      <w:sz w:val="24"/>
      <w:szCs w:val="24"/>
      <w:vertAlign w:val="baseline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4"/>
      <w:sz w:val="24"/>
      <w:szCs w:val="24"/>
      <w:vertAlign w:val="baseline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4"/>
      <w:sz w:val="24"/>
      <w:szCs w:val="24"/>
      <w:vertAlign w:val="baseline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4"/>
      <w:sz w:val="24"/>
      <w:szCs w:val="24"/>
      <w:vertAlign w:val="baseline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4"/>
      <w:sz w:val="24"/>
      <w:szCs w:val="24"/>
      <w:vertAlign w:val="baseline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11514B"/>
      <w:position w:val="0"/>
      <w:sz w:val="24"/>
      <w:sz w:val="24"/>
      <w:szCs w:val="24"/>
      <w:vertAlign w:val="baseline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11514B"/>
      <w:position w:val="0"/>
      <w:sz w:val="24"/>
      <w:sz w:val="24"/>
      <w:szCs w:val="24"/>
      <w:vertAlign w:val="baseline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11514B"/>
      <w:position w:val="0"/>
      <w:sz w:val="24"/>
      <w:sz w:val="24"/>
      <w:szCs w:val="24"/>
      <w:vertAlign w:val="baseline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11514B"/>
      <w:position w:val="0"/>
      <w:sz w:val="22"/>
      <w:sz w:val="22"/>
      <w:szCs w:val="24"/>
      <w:vertAlign w:val="baseline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ascii="Corbel" w:hAnsi="Corbel"/>
      <w:b/>
      <w:bCs/>
      <w:i w:val="false"/>
      <w:iCs w:val="false"/>
      <w:caps w:val="false"/>
      <w:smallCaps w:val="false"/>
      <w:strike w:val="false"/>
      <w:dstrike w:val="false"/>
      <w:vanish w:val="false"/>
      <w:color w:val="11514B"/>
      <w:position w:val="0"/>
      <w:sz w:val="24"/>
      <w:sz w:val="24"/>
      <w:szCs w:val="24"/>
      <w:vertAlign w:val="baseline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ascii="Corbel" w:hAnsi="Corbel"/>
      <w:b/>
      <w:bCs/>
      <w:i w:val="false"/>
      <w:iCs w:val="false"/>
      <w:caps w:val="false"/>
      <w:smallCaps w:val="false"/>
      <w:strike w:val="false"/>
      <w:dstrike w:val="false"/>
      <w:vanish w:val="false"/>
      <w:color w:val="11514B"/>
      <w:position w:val="0"/>
      <w:sz w:val="24"/>
      <w:sz w:val="24"/>
      <w:szCs w:val="24"/>
      <w:vertAlign w:val="baseline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2"/>
      <w:sz w:val="22"/>
      <w:szCs w:val="24"/>
      <w:vertAlign w:val="baseline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279080"/>
      <w:position w:val="0"/>
      <w:sz w:val="22"/>
      <w:sz w:val="22"/>
      <w:szCs w:val="24"/>
      <w:vertAlign w:val="baseline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unhideWhenUsed/>
    <w:qFormat/>
    <w:rsid w:val="00f93e26"/>
    <w:pPr/>
    <w:rPr>
      <w:rFonts w:ascii="Lucida Grande" w:hAnsi="Lucida Grande"/>
      <w:sz w:val="18"/>
      <w:szCs w:val="18"/>
    </w:rPr>
  </w:style>
  <w:style w:type="paragraph" w:styleId="Paragraphestandard" w:customStyle="1">
    <w:name w:val="[Paragraphe standard]"/>
    <w:basedOn w:val="Normal"/>
    <w:uiPriority w:val="99"/>
    <w:qFormat/>
    <w:rsid w:val="00f93e26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Aucunstyle" w:customStyle="1">
    <w:name w:val="[Aucun style]"/>
    <w:qFormat/>
    <w:rsid w:val="002303a4"/>
    <w:pPr>
      <w:widowControl w:val="false"/>
      <w:bidi w:val="0"/>
      <w:spacing w:lineRule="auto" w:line="288"/>
      <w:jc w:val="left"/>
      <w:textAlignment w:val="center"/>
    </w:pPr>
    <w:rPr>
      <w:rFonts w:ascii="MinionPro-Regular" w:hAnsi="MinionPro-Regular" w:cs="MinionPro-Regular" w:eastAsia="ＭＳ 明朝"/>
      <w:color w:val="000000"/>
      <w:sz w:val="24"/>
      <w:szCs w:val="24"/>
      <w:lang w:val="fr-FR" w:eastAsia="fr-FR" w:bidi="ar-SA"/>
    </w:rPr>
  </w:style>
  <w:style w:type="paragraph" w:styleId="Entte">
    <w:name w:val="Header"/>
    <w:basedOn w:val="Normal"/>
    <w:link w:val="En-tteCar"/>
    <w:uiPriority w:val="99"/>
    <w:unhideWhenUsed/>
    <w:rsid w:val="00b51ffb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F0D8148-F3A8-4C67-A66B-726E6A22F8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44</TotalTime>
  <Application>LibreOffice/5.2.4.2$Windows_X86_64 LibreOffice_project/3d5603e1122f0f102b62521720ab13a38a4e0eb0</Application>
  <Pages>1</Pages>
  <Words>223</Words>
  <Characters>1215</Characters>
  <CharactersWithSpaces>1426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2016-12-13T08:44:00Z</dcterms:created>
  <dc:creator/>
  <dc:description/>
  <dc:language>fr-FR</dc:language>
  <cp:lastModifiedBy/>
  <dcterms:modified xsi:type="dcterms:W3CDTF">2017-01-28T23:27:54Z</dcterms:modified>
  <cp:revision>2</cp:revision>
  <dc:subject/>
  <dc:title>CV moderne coloré (design vertical)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TC043158559991</vt:lpwstr>
  </property>
</Properties>
</file>